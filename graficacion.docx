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896D83" w:rsidP="00C6554A">
      <w:pPr>
        <w:pStyle w:val="Foto"/>
      </w:pPr>
      <w:r>
        <w:rPr>
          <w:noProof/>
        </w:rPr>
        <w:drawing>
          <wp:inline distT="0" distB="0" distL="0" distR="0" wp14:anchorId="3AB1BC86" wp14:editId="67C174A5">
            <wp:extent cx="4724400" cy="4972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554A" w:rsidRPr="00914741" w:rsidRDefault="003035A8" w:rsidP="00C6554A">
      <w:pPr>
        <w:pStyle w:val="Ttulo"/>
      </w:pPr>
      <w:r>
        <w:t>JUEGO DEL ASTEROIDE</w:t>
      </w:r>
    </w:p>
    <w:p w:rsidR="00C6554A" w:rsidRPr="003035A8" w:rsidRDefault="003035A8" w:rsidP="00C6554A">
      <w:pPr>
        <w:pStyle w:val="Subttulo"/>
        <w:rPr>
          <w:sz w:val="32"/>
        </w:rPr>
      </w:pPr>
      <w:r w:rsidRPr="003035A8">
        <w:rPr>
          <w:sz w:val="32"/>
        </w:rPr>
        <w:t>processing</w:t>
      </w:r>
    </w:p>
    <w:p w:rsidR="003035A8" w:rsidRPr="003035A8" w:rsidRDefault="003035A8" w:rsidP="00C6554A">
      <w:pPr>
        <w:pStyle w:val="Informacindecontacto"/>
        <w:rPr>
          <w:sz w:val="28"/>
        </w:rPr>
      </w:pPr>
      <w:r w:rsidRPr="003035A8">
        <w:rPr>
          <w:sz w:val="28"/>
        </w:rPr>
        <w:t>Ma. De Lourdes Rodríguez</w:t>
      </w:r>
    </w:p>
    <w:p w:rsidR="003035A8" w:rsidRPr="003035A8" w:rsidRDefault="003035A8" w:rsidP="00C6554A">
      <w:pPr>
        <w:pStyle w:val="Informacindecontacto"/>
        <w:rPr>
          <w:sz w:val="28"/>
        </w:rPr>
      </w:pPr>
      <w:r w:rsidRPr="003035A8">
        <w:rPr>
          <w:sz w:val="28"/>
        </w:rPr>
        <w:t>Víctor Echeverría Morales</w:t>
      </w:r>
    </w:p>
    <w:p w:rsidR="00C6554A" w:rsidRPr="00914741" w:rsidRDefault="00C6554A" w:rsidP="00C6554A">
      <w:pPr>
        <w:pStyle w:val="Informacindecontacto"/>
      </w:pPr>
      <w:r w:rsidRPr="003035A8">
        <w:rPr>
          <w:sz w:val="28"/>
          <w:lang w:bidi="es-ES"/>
        </w:rPr>
        <w:t xml:space="preserve"> | </w:t>
      </w:r>
      <w:r w:rsidR="00B05659">
        <w:rPr>
          <w:sz w:val="28"/>
        </w:rPr>
        <w:t>GRAFICACI</w:t>
      </w:r>
      <w:r w:rsidR="00B05659" w:rsidRPr="00B05659">
        <w:rPr>
          <w:sz w:val="28"/>
        </w:rPr>
        <w:t>Ó</w:t>
      </w:r>
      <w:r w:rsidR="003035A8" w:rsidRPr="003035A8">
        <w:rPr>
          <w:sz w:val="28"/>
        </w:rPr>
        <w:t>N</w:t>
      </w:r>
      <w:r w:rsidRPr="003035A8">
        <w:rPr>
          <w:sz w:val="28"/>
          <w:lang w:bidi="es-ES"/>
        </w:rPr>
        <w:t xml:space="preserve"> | </w:t>
      </w:r>
      <w:r w:rsidR="003035A8" w:rsidRPr="003035A8">
        <w:rPr>
          <w:sz w:val="28"/>
        </w:rPr>
        <w:t>28 de mayo 2018</w:t>
      </w:r>
      <w:r w:rsidRPr="00914741">
        <w:rPr>
          <w:lang w:bidi="es-ES"/>
        </w:rPr>
        <w:br w:type="page"/>
      </w:r>
    </w:p>
    <w:p w:rsidR="00C6554A" w:rsidRPr="00914741" w:rsidRDefault="00B05659" w:rsidP="00C6554A">
      <w:pPr>
        <w:pStyle w:val="Ttulo1"/>
      </w:pPr>
      <w:r>
        <w:lastRenderedPageBreak/>
        <w:t>PROCESSING</w:t>
      </w:r>
    </w:p>
    <w:p w:rsidR="00C6554A" w:rsidRPr="00914741" w:rsidRDefault="00E71C7D" w:rsidP="00E71C7D">
      <w:r w:rsidRPr="00E71C7D">
        <w:t>Processing es un lenguaje de programación y entorno de desarrollo integrado de código abierto basado en Java, de fácil utilización, y que sirve como medio para la enseñanza y producción de proyectos multimedia e interactivos de diseño digital.</w:t>
      </w:r>
    </w:p>
    <w:p w:rsidR="00C6554A" w:rsidRPr="00914741" w:rsidRDefault="00E71C7D" w:rsidP="00E71C7D">
      <w:pPr>
        <w:pStyle w:val="Listaconvietas"/>
      </w:pPr>
      <w:r w:rsidRPr="00E71C7D">
        <w:t>Uno de los objetivos declarados de Processing es el de actuar como herramienta para que artistas, diseñadores visuales y miembros de otras comunidades ajenos al lenguaje de la programación</w:t>
      </w:r>
    </w:p>
    <w:p w:rsidR="00C6554A" w:rsidRPr="00914741" w:rsidRDefault="00E71C7D" w:rsidP="00C6554A">
      <w:pPr>
        <w:pStyle w:val="Ttulo2"/>
      </w:pPr>
      <w:r>
        <w:t xml:space="preserve">JUEGO DEL ASTEROIDE CODIGO </w:t>
      </w:r>
    </w:p>
    <w:p w:rsidR="002C74C0" w:rsidRDefault="00013198" w:rsidP="00013198">
      <w:r>
        <w:t>En este programa que investigamos tiene líneas 305  de código, donde varias de estas funciones ya habíamos aprendido  en clase.</w:t>
      </w:r>
    </w:p>
    <w:p w:rsidR="00013198" w:rsidRDefault="00013198" w:rsidP="00013198">
      <w:r>
        <w:t xml:space="preserve"> Mencionaremos cual son las que aprendimos y describiremos su función de cada una de ellas.</w:t>
      </w:r>
    </w:p>
    <w:p w:rsidR="00CA6179" w:rsidRDefault="00CA6179" w:rsidP="00013198">
      <w:r>
        <w:rPr>
          <w:noProof/>
          <w:lang w:val="en-US"/>
        </w:rPr>
        <w:drawing>
          <wp:inline distT="0" distB="0" distL="0" distR="0" wp14:anchorId="082F080F" wp14:editId="0B880295">
            <wp:extent cx="3941379" cy="2642025"/>
            <wp:effectExtent l="0" t="0" r="254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600" r="81866" b="47931"/>
                    <a:stretch/>
                  </pic:blipFill>
                  <pic:spPr bwMode="auto">
                    <a:xfrm>
                      <a:off x="0" y="0"/>
                      <a:ext cx="3954758" cy="2650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179" w:rsidRDefault="00CD4669" w:rsidP="00013198">
      <w:r>
        <w:t>Declaración</w:t>
      </w:r>
      <w:r w:rsidR="00CA6179">
        <w:t xml:space="preserve"> de variables donde es asignado el tiempo </w:t>
      </w:r>
      <w:r>
        <w:t>de</w:t>
      </w:r>
      <w:r w:rsidR="00CA6179" w:rsidRPr="00CA6179">
        <w:t xml:space="preserve"> cuántos segundos hay entre cada nuevo astroide (3 segundos = 3 * 60)</w:t>
      </w:r>
    </w:p>
    <w:p w:rsidR="00CD4669" w:rsidRDefault="00CD4669" w:rsidP="00013198">
      <w:proofErr w:type="spellStart"/>
      <w:r>
        <w:t>Tambien</w:t>
      </w:r>
      <w:proofErr w:type="spellEnd"/>
      <w:r>
        <w:t xml:space="preserve"> se ve el ta</w:t>
      </w:r>
      <w:r w:rsidRPr="00CD4669">
        <w:t xml:space="preserve">maño en pixel del </w:t>
      </w:r>
      <w:proofErr w:type="spellStart"/>
      <w:r w:rsidRPr="00CD4669">
        <w:t>astroid</w:t>
      </w:r>
      <w:proofErr w:type="spellEnd"/>
      <w:r w:rsidRPr="00CD4669">
        <w:t xml:space="preserve"> nominal</w:t>
      </w:r>
    </w:p>
    <w:p w:rsidR="00CD4669" w:rsidRDefault="00CD4669" w:rsidP="00013198"/>
    <w:p w:rsidR="00CD4669" w:rsidRDefault="00E71525" w:rsidP="00013198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5A5C0C" wp14:editId="0289E1A6">
                <wp:simplePos x="0" y="0"/>
                <wp:positionH relativeFrom="column">
                  <wp:posOffset>2209800</wp:posOffset>
                </wp:positionH>
                <wp:positionV relativeFrom="paragraph">
                  <wp:posOffset>1288568</wp:posOffset>
                </wp:positionV>
                <wp:extent cx="1271423" cy="62712"/>
                <wp:effectExtent l="57150" t="57150" r="81280" b="12827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1423" cy="62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ECE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74pt;margin-top:101.45pt;width:100.1pt;height: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2134FF" wp14:editId="57FAEA82">
                <wp:simplePos x="0" y="0"/>
                <wp:positionH relativeFrom="column">
                  <wp:posOffset>3615055</wp:posOffset>
                </wp:positionH>
                <wp:positionV relativeFrom="paragraph">
                  <wp:posOffset>1161108</wp:posOffset>
                </wp:positionV>
                <wp:extent cx="1933904" cy="357351"/>
                <wp:effectExtent l="0" t="0" r="28575" b="2413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904" cy="3573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525" w:rsidRDefault="00E71525" w:rsidP="00E71525">
                            <w:r>
                              <w:t>Define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134F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84.65pt;margin-top:91.45pt;width:152.3pt;height:2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" fillcolor="white [3201]" strokeweight=".5pt">
                <v:textbox>
                  <w:txbxContent>
                    <w:p w:rsidR="00E71525" w:rsidRDefault="00E71525" w:rsidP="00E71525">
                      <w:r>
                        <w:t>Define color</w:t>
                      </w:r>
                    </w:p>
                  </w:txbxContent>
                </v:textbox>
              </v:shape>
            </w:pict>
          </mc:Fallback>
        </mc:AlternateContent>
      </w:r>
      <w:r w:rsidR="002D69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3828393</wp:posOffset>
                </wp:positionH>
                <wp:positionV relativeFrom="paragraph">
                  <wp:posOffset>689478</wp:posOffset>
                </wp:positionV>
                <wp:extent cx="1933904" cy="357351"/>
                <wp:effectExtent l="0" t="0" r="28575" b="2413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904" cy="3573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9E4" w:rsidRDefault="002D69E4">
                            <w:r>
                              <w:t>Define tamaño de pantalla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margin-left:301.45pt;margin-top:54.3pt;width:152.3pt;height:2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" fillcolor="white [3201]" strokeweight=".5pt">
                <v:textbox>
                  <w:txbxContent>
                    <w:p w:rsidR="002D69E4" w:rsidRDefault="002D69E4">
                      <w:r>
                        <w:t>Define tamaño de pantalla</w:t>
                      </w:r>
                    </w:p>
                  </w:txbxContent>
                </v:textbox>
              </v:shape>
            </w:pict>
          </mc:Fallback>
        </mc:AlternateContent>
      </w:r>
      <w:r w:rsidR="002D69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2734945</wp:posOffset>
                </wp:positionH>
                <wp:positionV relativeFrom="paragraph">
                  <wp:posOffset>899795</wp:posOffset>
                </wp:positionV>
                <wp:extent cx="1019504" cy="10510"/>
                <wp:effectExtent l="0" t="95250" r="0" b="14224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504" cy="1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03B52" id="Conector recto de flecha 3" o:spid="_x0000_s1026" type="#_x0000_t32" style="position:absolute;margin-left:215.35pt;margin-top:70.85pt;width:80.3pt;height: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CD4669">
        <w:rPr>
          <w:noProof/>
          <w:lang w:val="en-US"/>
        </w:rPr>
        <w:drawing>
          <wp:inline distT="0" distB="0" distL="0" distR="0" wp14:anchorId="2F6DCA29" wp14:editId="44E98A8E">
            <wp:extent cx="2879834" cy="19116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8427" r="86801" b="55134"/>
                    <a:stretch/>
                  </pic:blipFill>
                  <pic:spPr bwMode="auto">
                    <a:xfrm>
                      <a:off x="0" y="0"/>
                      <a:ext cx="2904884" cy="1928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669" w:rsidRDefault="00CD4669" w:rsidP="00013198"/>
    <w:p w:rsidR="00CD4669" w:rsidRDefault="00CD4669" w:rsidP="00013198">
      <w:r>
        <w:t xml:space="preserve">Unas de las funciones que aprendimos en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() </w:t>
      </w:r>
      <w:proofErr w:type="gramStart"/>
      <w:r>
        <w:t xml:space="preserve">{ </w:t>
      </w:r>
      <w:r w:rsidRPr="00CD4669">
        <w:t xml:space="preserve"> contienen</w:t>
      </w:r>
      <w:proofErr w:type="gramEnd"/>
      <w:r w:rsidRPr="00CD4669">
        <w:t xml:space="preserve"> declaraciones, </w:t>
      </w:r>
      <w:r>
        <w:t xml:space="preserve">o instrucciones, donde cierran bloques. </w:t>
      </w:r>
      <w:r w:rsidRPr="00CD4669">
        <w:t xml:space="preserve">En donde </w:t>
      </w:r>
      <w:proofErr w:type="spellStart"/>
      <w:proofErr w:type="gramStart"/>
      <w:r w:rsidRPr="00CD4669">
        <w:t>setup</w:t>
      </w:r>
      <w:proofErr w:type="spellEnd"/>
      <w:r w:rsidRPr="00CD4669">
        <w:t>(</w:t>
      </w:r>
      <w:proofErr w:type="gramEnd"/>
      <w:r w:rsidRPr="00CD4669">
        <w:t xml:space="preserve">) es la parte encargada de recoger la configuración y </w:t>
      </w:r>
      <w:proofErr w:type="spellStart"/>
      <w:r w:rsidRPr="00CD4669">
        <w:t>loop</w:t>
      </w:r>
      <w:proofErr w:type="spellEnd"/>
      <w:r w:rsidRPr="00CD4669">
        <w:t xml:space="preserve">() es la que contiene el programa que se ejecutará cíclicamente (de ahí el término </w:t>
      </w:r>
      <w:proofErr w:type="spellStart"/>
      <w:r w:rsidRPr="00CD4669">
        <w:t>loop</w:t>
      </w:r>
      <w:proofErr w:type="spellEnd"/>
      <w:r w:rsidRPr="00CD4669">
        <w:t xml:space="preserve"> –bucle-).</w:t>
      </w:r>
    </w:p>
    <w:p w:rsidR="00CD4669" w:rsidRDefault="00CD4669" w:rsidP="00013198"/>
    <w:p w:rsidR="00CD4669" w:rsidRDefault="004820A3" w:rsidP="00013198">
      <w:r>
        <w:rPr>
          <w:noProof/>
          <w:lang w:val="en-US"/>
        </w:rPr>
        <w:drawing>
          <wp:inline distT="0" distB="0" distL="0" distR="0" wp14:anchorId="3B38B2F2" wp14:editId="158020C5">
            <wp:extent cx="5403558" cy="1208689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4302" r="69709" b="62985"/>
                    <a:stretch/>
                  </pic:blipFill>
                  <pic:spPr bwMode="auto">
                    <a:xfrm>
                      <a:off x="0" y="0"/>
                      <a:ext cx="5435731" cy="1215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9F0" w:rsidRDefault="00AD14DD" w:rsidP="00C159F0">
      <w:pPr>
        <w:rPr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-932815</wp:posOffset>
            </wp:positionH>
            <wp:positionV relativeFrom="margin">
              <wp:posOffset>5450446</wp:posOffset>
            </wp:positionV>
            <wp:extent cx="6757670" cy="1492250"/>
            <wp:effectExtent l="0" t="0" r="508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4031" r="44042" b="49526"/>
                    <a:stretch/>
                  </pic:blipFill>
                  <pic:spPr bwMode="auto">
                    <a:xfrm>
                      <a:off x="0" y="0"/>
                      <a:ext cx="6757670" cy="149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9F0">
        <w:rPr>
          <w:lang w:val="es-MX"/>
        </w:rPr>
        <w:t xml:space="preserve">La función mouse </w:t>
      </w:r>
      <w:r w:rsidR="00C159F0" w:rsidRPr="00C159F0">
        <w:rPr>
          <w:lang w:val="es-MX"/>
        </w:rPr>
        <w:t xml:space="preserve"> se invoca después de presionar un botón</w:t>
      </w:r>
      <w:r w:rsidR="00C159F0">
        <w:rPr>
          <w:lang w:val="es-MX"/>
        </w:rPr>
        <w:t xml:space="preserve"> del mouse y luego liberarlo </w:t>
      </w:r>
      <w:r w:rsidR="00C159F0" w:rsidRPr="00C159F0">
        <w:rPr>
          <w:lang w:val="es-MX"/>
        </w:rPr>
        <w:t xml:space="preserve">Los eventos de mouse </w:t>
      </w:r>
      <w:r w:rsidR="00C159F0">
        <w:rPr>
          <w:lang w:val="es-MX"/>
        </w:rPr>
        <w:t>e</w:t>
      </w:r>
      <w:r w:rsidR="00C159F0" w:rsidRPr="00C159F0">
        <w:rPr>
          <w:lang w:val="es-MX"/>
        </w:rPr>
        <w:t>ncuentra el ángulo de x = 250, y = 250 al mouse</w:t>
      </w:r>
    </w:p>
    <w:p w:rsidR="00AD14DD" w:rsidRDefault="00AD14DD" w:rsidP="00AD1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AD14DD" w:rsidRDefault="00AD14DD" w:rsidP="00AD14DD">
      <w:pPr>
        <w:rPr>
          <w:lang w:val="es-MX"/>
        </w:rPr>
      </w:pPr>
      <w:r>
        <w:rPr>
          <w:lang w:val="es-MX"/>
        </w:rPr>
        <w:t xml:space="preserve">Indica que habrá </w:t>
      </w:r>
      <w:r w:rsidRPr="00AD14DD">
        <w:rPr>
          <w:lang w:val="es-MX"/>
        </w:rPr>
        <w:t xml:space="preserve">1 nuevo astroide cada 5 segundos (60 </w:t>
      </w:r>
      <w:proofErr w:type="spellStart"/>
      <w:r w:rsidRPr="00AD14DD">
        <w:rPr>
          <w:lang w:val="es-MX"/>
        </w:rPr>
        <w:t>fps</w:t>
      </w:r>
      <w:proofErr w:type="spellEnd"/>
      <w:r w:rsidRPr="00AD14DD">
        <w:rPr>
          <w:lang w:val="es-MX"/>
        </w:rPr>
        <w:t xml:space="preserve"> * 4 </w:t>
      </w:r>
      <w:proofErr w:type="spellStart"/>
      <w:r w:rsidRPr="00AD14DD">
        <w:rPr>
          <w:lang w:val="es-MX"/>
        </w:rPr>
        <w:t>seg</w:t>
      </w:r>
      <w:proofErr w:type="spellEnd"/>
      <w:r w:rsidRPr="00AD14DD">
        <w:rPr>
          <w:lang w:val="es-MX"/>
        </w:rPr>
        <w:t>)</w:t>
      </w:r>
    </w:p>
    <w:p w:rsidR="00AD14DD" w:rsidRPr="00AD14DD" w:rsidRDefault="00AD14DD" w:rsidP="00AD14DD">
      <w:pPr>
        <w:rPr>
          <w:lang w:val="es-MX"/>
        </w:rPr>
      </w:pPr>
      <w:r>
        <w:rPr>
          <w:lang w:val="es-MX"/>
        </w:rPr>
        <w:t>L</w:t>
      </w:r>
      <w:r w:rsidRPr="00AD14DD">
        <w:rPr>
          <w:lang w:val="es-MX"/>
        </w:rPr>
        <w:t xml:space="preserve">a función </w:t>
      </w:r>
      <w:proofErr w:type="spellStart"/>
      <w:r w:rsidRPr="00AD14DD">
        <w:rPr>
          <w:lang w:val="es-MX"/>
        </w:rPr>
        <w:t>random</w:t>
      </w:r>
      <w:proofErr w:type="spellEnd"/>
      <w:r w:rsidRPr="00AD14DD">
        <w:rPr>
          <w:lang w:val="es-MX"/>
        </w:rPr>
        <w:t xml:space="preserve"> (</w:t>
      </w:r>
      <w:proofErr w:type="gramStart"/>
      <w:r w:rsidRPr="00AD14DD">
        <w:rPr>
          <w:lang w:val="es-MX"/>
        </w:rPr>
        <w:t>) ,</w:t>
      </w:r>
      <w:proofErr w:type="gramEnd"/>
      <w:r w:rsidRPr="00AD14DD">
        <w:rPr>
          <w:lang w:val="es-MX"/>
        </w:rPr>
        <w:t xml:space="preserve"> devuelve un valor inesperado dentro del rango especificado.</w:t>
      </w:r>
    </w:p>
    <w:p w:rsidR="00013198" w:rsidRDefault="00A44BEA" w:rsidP="00A44BEA">
      <w:r>
        <w:t xml:space="preserve"> </w:t>
      </w:r>
    </w:p>
    <w:p w:rsidR="00913580" w:rsidRDefault="00913580" w:rsidP="00A44BEA"/>
    <w:p w:rsidR="00913580" w:rsidRDefault="00913580" w:rsidP="00A44BEA"/>
    <w:p w:rsidR="00913580" w:rsidRDefault="00B36D49" w:rsidP="00A44BEA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4F9162" wp14:editId="4B892BA7">
                <wp:simplePos x="0" y="0"/>
                <wp:positionH relativeFrom="column">
                  <wp:posOffset>3817883</wp:posOffset>
                </wp:positionH>
                <wp:positionV relativeFrom="paragraph">
                  <wp:posOffset>1782554</wp:posOffset>
                </wp:positionV>
                <wp:extent cx="1944413" cy="609600"/>
                <wp:effectExtent l="0" t="0" r="17780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413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D49" w:rsidRDefault="00B36D49" w:rsidP="00B36D49">
                            <w:r>
                              <w:t xml:space="preserve">Establece elipses con su Angulo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9162" id="Cuadro de texto 18" o:spid="_x0000_s1028" type="#_x0000_t202" style="position:absolute;margin-left:300.6pt;margin-top:140.35pt;width:153.1pt;height:4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" fillcolor="white [3201]" strokeweight=".5pt">
                <v:textbox>
                  <w:txbxContent>
                    <w:p w:rsidR="00B36D49" w:rsidRDefault="00B36D49" w:rsidP="00B36D49">
                      <w:r>
                        <w:t xml:space="preserve">Establece elipses con su Angulo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6338E2" wp14:editId="7489F51D">
                <wp:simplePos x="0" y="0"/>
                <wp:positionH relativeFrom="column">
                  <wp:posOffset>2441028</wp:posOffset>
                </wp:positionH>
                <wp:positionV relativeFrom="paragraph">
                  <wp:posOffset>1687960</wp:posOffset>
                </wp:positionV>
                <wp:extent cx="1177093" cy="262759"/>
                <wp:effectExtent l="57150" t="38100" r="80645" b="11874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093" cy="262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2EE1" id="Conector recto de flecha 16" o:spid="_x0000_s1026" type="#_x0000_t32" style="position:absolute;margin-left:192.2pt;margin-top:132.9pt;width:92.7pt;height:20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6442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4DC9DB" wp14:editId="61459F2A">
                <wp:simplePos x="0" y="0"/>
                <wp:positionH relativeFrom="column">
                  <wp:posOffset>2997572</wp:posOffset>
                </wp:positionH>
                <wp:positionV relativeFrom="paragraph">
                  <wp:posOffset>69544</wp:posOffset>
                </wp:positionV>
                <wp:extent cx="1944413" cy="504496"/>
                <wp:effectExtent l="0" t="0" r="17780" b="1016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413" cy="5044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22D" w:rsidRDefault="0064422D" w:rsidP="0064422D">
                            <w:r>
                              <w:t>Remove los asteroides tocados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DC9DB" id="Cuadro de texto 15" o:spid="_x0000_s1029" type="#_x0000_t202" style="position:absolute;margin-left:236.05pt;margin-top:5.5pt;width:153.1pt;height:3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" fillcolor="white [3201]" strokeweight=".5pt">
                <v:textbox>
                  <w:txbxContent>
                    <w:p w:rsidR="0064422D" w:rsidRDefault="0064422D" w:rsidP="0064422D">
                      <w:r>
                        <w:t>Remove los asteroides tocados</w:t>
                      </w:r>
                    </w:p>
                  </w:txbxContent>
                </v:textbox>
              </v:shape>
            </w:pict>
          </mc:Fallback>
        </mc:AlternateContent>
      </w:r>
      <w:r w:rsidR="006442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ADDF7A" wp14:editId="60631725">
                <wp:simplePos x="0" y="0"/>
                <wp:positionH relativeFrom="column">
                  <wp:posOffset>1705807</wp:posOffset>
                </wp:positionH>
                <wp:positionV relativeFrom="paragraph">
                  <wp:posOffset>385073</wp:posOffset>
                </wp:positionV>
                <wp:extent cx="1240221" cy="21021"/>
                <wp:effectExtent l="57150" t="95250" r="0" b="13144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221" cy="21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F6E3C" id="Conector recto de flecha 14" o:spid="_x0000_s1026" type="#_x0000_t32" style="position:absolute;margin-left:134.3pt;margin-top:30.3pt;width:97.65pt;height:1.6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6442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2377834</wp:posOffset>
                </wp:positionH>
                <wp:positionV relativeFrom="paragraph">
                  <wp:posOffset>-676275</wp:posOffset>
                </wp:positionV>
                <wp:extent cx="1145628" cy="336331"/>
                <wp:effectExtent l="0" t="0" r="16510" b="2603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628" cy="336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22D" w:rsidRDefault="0064422D">
                            <w:r>
                              <w:t>Pantalla oscura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2" o:spid="_x0000_s1030" type="#_x0000_t202" style="position:absolute;margin-left:187.25pt;margin-top:-53.25pt;width:90.2pt;height:26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" fillcolor="white [3201]" strokeweight=".5pt">
                <v:textbox>
                  <w:txbxContent>
                    <w:p w:rsidR="0064422D" w:rsidRDefault="0064422D">
                      <w:r>
                        <w:t>Pantalla oscura</w:t>
                      </w:r>
                    </w:p>
                  </w:txbxContent>
                </v:textbox>
              </v:shape>
            </w:pict>
          </mc:Fallback>
        </mc:AlternateContent>
      </w:r>
      <w:r w:rsidR="006442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1053661</wp:posOffset>
                </wp:positionH>
                <wp:positionV relativeFrom="paragraph">
                  <wp:posOffset>-424618</wp:posOffset>
                </wp:positionV>
                <wp:extent cx="1240221" cy="21021"/>
                <wp:effectExtent l="57150" t="95250" r="0" b="13144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221" cy="21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B79AC" id="Conector recto de flecha 11" o:spid="_x0000_s1026" type="#_x0000_t32" style="position:absolute;margin-left:82.95pt;margin-top:-33.45pt;width:97.65pt;height:1.6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64422D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-792086</wp:posOffset>
            </wp:positionH>
            <wp:positionV relativeFrom="margin">
              <wp:posOffset>-617724</wp:posOffset>
            </wp:positionV>
            <wp:extent cx="6501765" cy="3100241"/>
            <wp:effectExtent l="0" t="0" r="0" b="508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" t="22434" r="53610" b="42252"/>
                    <a:stretch/>
                  </pic:blipFill>
                  <pic:spPr bwMode="auto">
                    <a:xfrm>
                      <a:off x="0" y="0"/>
                      <a:ext cx="6501765" cy="3100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4422D">
        <w:t xml:space="preserve">Establece un </w:t>
      </w:r>
      <w:proofErr w:type="spellStart"/>
      <w:r w:rsidR="0064422D">
        <w:t>for</w:t>
      </w:r>
      <w:proofErr w:type="spellEnd"/>
      <w:r w:rsidR="0064422D">
        <w:t xml:space="preserve"> para Revisar</w:t>
      </w:r>
      <w:r w:rsidR="0064422D" w:rsidRPr="0064422D">
        <w:t xml:space="preserve"> todos los astroides (si las hay) y actualiza su posición</w:t>
      </w:r>
      <w:r w:rsidR="0064422D">
        <w:t>.</w:t>
      </w:r>
    </w:p>
    <w:p w:rsidR="0064422D" w:rsidRDefault="006823D0" w:rsidP="00A44BEA">
      <w:r>
        <w:rPr>
          <w:noProof/>
          <w:lang w:val="en-US"/>
        </w:rPr>
        <w:drawing>
          <wp:inline distT="0" distB="0" distL="0" distR="0" wp14:anchorId="7FC137E0" wp14:editId="2A0A51E8">
            <wp:extent cx="3983420" cy="2149956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2063" r="77482" b="55134"/>
                    <a:stretch/>
                  </pic:blipFill>
                  <pic:spPr bwMode="auto">
                    <a:xfrm>
                      <a:off x="0" y="0"/>
                      <a:ext cx="3995408" cy="2156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3D0" w:rsidRDefault="006823D0" w:rsidP="00A44BEA">
      <w:r w:rsidRPr="006823D0">
        <w:t xml:space="preserve">La función </w:t>
      </w:r>
      <w:proofErr w:type="spellStart"/>
      <w:r w:rsidRPr="006823D0">
        <w:t>pushMatrix</w:t>
      </w:r>
      <w:proofErr w:type="spellEnd"/>
      <w:r w:rsidRPr="006823D0">
        <w:t xml:space="preserve"> () guarda el sistema de coordenadas actual en la pila y </w:t>
      </w:r>
      <w:proofErr w:type="spellStart"/>
      <w:r w:rsidRPr="006823D0">
        <w:t>popMatrix</w:t>
      </w:r>
      <w:proofErr w:type="spellEnd"/>
      <w:r w:rsidRPr="006823D0">
        <w:t xml:space="preserve"> () restaura el sistema de c</w:t>
      </w:r>
      <w:r w:rsidR="00983955">
        <w:t xml:space="preserve">oordenadas anterior también </w:t>
      </w:r>
      <w:r w:rsidR="00983955" w:rsidRPr="00983955">
        <w:t xml:space="preserve">Si se llama a </w:t>
      </w:r>
      <w:proofErr w:type="spellStart"/>
      <w:r w:rsidR="00983955" w:rsidRPr="00983955">
        <w:t>translate</w:t>
      </w:r>
      <w:proofErr w:type="spellEnd"/>
      <w:r w:rsidR="00983955" w:rsidRPr="00983955">
        <w:t xml:space="preserve"> () dentro de </w:t>
      </w:r>
      <w:proofErr w:type="spellStart"/>
      <w:r w:rsidR="00983955" w:rsidRPr="00983955">
        <w:t>draw</w:t>
      </w:r>
      <w:proofErr w:type="spellEnd"/>
      <w:r w:rsidR="00983955" w:rsidRPr="00983955">
        <w:t xml:space="preserve"> (</w:t>
      </w:r>
      <w:proofErr w:type="gramStart"/>
      <w:r w:rsidR="00983955" w:rsidRPr="00983955">
        <w:t>) ,</w:t>
      </w:r>
      <w:proofErr w:type="gramEnd"/>
      <w:r w:rsidR="00983955" w:rsidRPr="00983955">
        <w:t xml:space="preserve"> la transformación se restablece cuando el ciclo comienza de nuevo. Esta función puede controlarse aún más utilizando </w:t>
      </w:r>
      <w:proofErr w:type="spellStart"/>
      <w:r w:rsidR="00983955" w:rsidRPr="00983955">
        <w:t>pushMatrix</w:t>
      </w:r>
      <w:proofErr w:type="spellEnd"/>
      <w:r w:rsidR="00983955" w:rsidRPr="00983955">
        <w:t xml:space="preserve"> () y </w:t>
      </w:r>
      <w:proofErr w:type="spellStart"/>
      <w:r w:rsidR="00983955" w:rsidRPr="00983955">
        <w:t>popMatrix</w:t>
      </w:r>
      <w:proofErr w:type="spellEnd"/>
      <w:r w:rsidR="00983955" w:rsidRPr="00983955">
        <w:t xml:space="preserve"> (</w:t>
      </w:r>
      <w:proofErr w:type="gramStart"/>
      <w:r w:rsidR="00983955" w:rsidRPr="00983955">
        <w:t>) .</w:t>
      </w:r>
      <w:proofErr w:type="gramEnd"/>
    </w:p>
    <w:p w:rsidR="00107BE0" w:rsidRDefault="00107BE0" w:rsidP="00A44BEA">
      <w:pPr>
        <w:rPr>
          <w:noProof/>
          <w:lang w:val="en-US"/>
        </w:rPr>
      </w:pPr>
    </w:p>
    <w:p w:rsidR="00107BE0" w:rsidRDefault="00107BE0" w:rsidP="00A44BEA">
      <w:pPr>
        <w:rPr>
          <w:noProof/>
          <w:lang w:val="en-US"/>
        </w:rPr>
      </w:pPr>
    </w:p>
    <w:p w:rsidR="00107BE0" w:rsidRDefault="00107BE0" w:rsidP="00A44BEA">
      <w:pPr>
        <w:rPr>
          <w:noProof/>
          <w:lang w:val="en-US"/>
        </w:rPr>
      </w:pPr>
    </w:p>
    <w:p w:rsidR="00107BE0" w:rsidRDefault="00107BE0" w:rsidP="00A44BEA">
      <w:pPr>
        <w:rPr>
          <w:noProof/>
          <w:lang w:val="en-US"/>
        </w:rPr>
      </w:pPr>
    </w:p>
    <w:p w:rsidR="00107BE0" w:rsidRDefault="00107BE0" w:rsidP="00A44BEA">
      <w:pPr>
        <w:rPr>
          <w:noProof/>
          <w:lang w:val="en-US"/>
        </w:rPr>
      </w:pPr>
    </w:p>
    <w:p w:rsidR="00107BE0" w:rsidRDefault="00107BE0" w:rsidP="00A44BEA">
      <w:pPr>
        <w:rPr>
          <w:noProof/>
          <w:lang w:val="en-US"/>
        </w:rPr>
      </w:pPr>
    </w:p>
    <w:p w:rsidR="00107BE0" w:rsidRDefault="00107BE0" w:rsidP="00A44BEA">
      <w:pPr>
        <w:rPr>
          <w:noProof/>
          <w:lang w:val="en-US"/>
        </w:rPr>
      </w:pPr>
    </w:p>
    <w:p w:rsidR="00107BE0" w:rsidRDefault="00107BE0" w:rsidP="00A44BEA">
      <w:pPr>
        <w:rPr>
          <w:noProof/>
          <w:lang w:val="en-US"/>
        </w:rPr>
      </w:pPr>
    </w:p>
    <w:p w:rsidR="00107BE0" w:rsidRDefault="00ED2C1F" w:rsidP="00A44BEA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4679731</wp:posOffset>
                </wp:positionH>
                <wp:positionV relativeFrom="paragraph">
                  <wp:posOffset>-424618</wp:posOffset>
                </wp:positionV>
                <wp:extent cx="1492469" cy="599090"/>
                <wp:effectExtent l="0" t="0" r="12700" b="1079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469" cy="59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C1F" w:rsidRDefault="00ED2C1F" w:rsidP="00ED2C1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inherit" w:eastAsia="Times New Roman" w:hAnsi="inherit" w:cs="Courier New"/>
                                <w:color w:val="212121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:rsidR="00ED2C1F" w:rsidRPr="00ED2C1F" w:rsidRDefault="00ED2C1F" w:rsidP="00ED2C1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inherit" w:eastAsia="Times New Roman" w:hAnsi="inherit" w:cs="Courier New"/>
                                <w:color w:val="212121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inherit" w:eastAsia="Times New Roman" w:hAnsi="inherit" w:cs="Courier New"/>
                                <w:color w:val="212121"/>
                                <w:sz w:val="20"/>
                                <w:szCs w:val="20"/>
                                <w:lang w:val="es-MX"/>
                              </w:rPr>
                              <w:t xml:space="preserve">Se </w:t>
                            </w:r>
                            <w:r w:rsidRPr="00ED2C1F">
                              <w:rPr>
                                <w:rFonts w:ascii="inherit" w:eastAsia="Times New Roman" w:hAnsi="inherit" w:cs="Courier New"/>
                                <w:color w:val="212121"/>
                                <w:sz w:val="20"/>
                                <w:szCs w:val="20"/>
                                <w:lang w:val="es-MX"/>
                              </w:rPr>
                              <w:t>agrega disparos cuando estás en 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6" o:spid="_x0000_s1031" type="#_x0000_t202" style="position:absolute;margin-left:368.5pt;margin-top:-33.45pt;width:117.5pt;height:47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" fillcolor="white [3201]" strokeweight=".5pt">
                <v:textbox>
                  <w:txbxContent>
                    <w:p w:rsidR="00ED2C1F" w:rsidRDefault="00ED2C1F" w:rsidP="00ED2C1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inherit" w:eastAsia="Times New Roman" w:hAnsi="inherit" w:cs="Courier New"/>
                          <w:color w:val="212121"/>
                          <w:sz w:val="20"/>
                          <w:szCs w:val="20"/>
                          <w:lang w:val="es-MX"/>
                        </w:rPr>
                      </w:pPr>
                    </w:p>
                    <w:p w:rsidR="00ED2C1F" w:rsidRPr="00ED2C1F" w:rsidRDefault="00ED2C1F" w:rsidP="00ED2C1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inherit" w:eastAsia="Times New Roman" w:hAnsi="inherit" w:cs="Courier New"/>
                          <w:color w:val="212121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inherit" w:eastAsia="Times New Roman" w:hAnsi="inherit" w:cs="Courier New"/>
                          <w:color w:val="212121"/>
                          <w:sz w:val="20"/>
                          <w:szCs w:val="20"/>
                          <w:lang w:val="es-MX"/>
                        </w:rPr>
                        <w:t xml:space="preserve">Se </w:t>
                      </w:r>
                      <w:r w:rsidRPr="00ED2C1F">
                        <w:rPr>
                          <w:rFonts w:ascii="inherit" w:eastAsia="Times New Roman" w:hAnsi="inherit" w:cs="Courier New"/>
                          <w:color w:val="212121"/>
                          <w:sz w:val="20"/>
                          <w:szCs w:val="20"/>
                          <w:lang w:val="es-MX"/>
                        </w:rPr>
                        <w:t>agrega disparos cuando estás en acción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3512930</wp:posOffset>
                </wp:positionH>
                <wp:positionV relativeFrom="paragraph">
                  <wp:posOffset>-119380</wp:posOffset>
                </wp:positionV>
                <wp:extent cx="1030014" cy="21021"/>
                <wp:effectExtent l="0" t="76200" r="0" b="13144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014" cy="21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0C703" id="Conector recto de flecha 25" o:spid="_x0000_s1026" type="#_x0000_t32" style="position:absolute;margin-left:276.6pt;margin-top:-9.4pt;width:81.1pt;height:1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107BE0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-796290</wp:posOffset>
            </wp:positionH>
            <wp:positionV relativeFrom="margin">
              <wp:posOffset>-771525</wp:posOffset>
            </wp:positionV>
            <wp:extent cx="7540625" cy="1870710"/>
            <wp:effectExtent l="0" t="0" r="3175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2061" r="43778" b="51769"/>
                    <a:stretch/>
                  </pic:blipFill>
                  <pic:spPr bwMode="auto">
                    <a:xfrm>
                      <a:off x="0" y="0"/>
                      <a:ext cx="7540625" cy="187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2C1F" w:rsidRDefault="00ED2C1F" w:rsidP="00ED2C1F">
      <w:r>
        <w:t>Cuando se presiona el botón izquierdo del mouse, crea una nueva toma</w:t>
      </w:r>
    </w:p>
    <w:p w:rsidR="00107BE0" w:rsidRDefault="00C7675F" w:rsidP="00ED2C1F"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-882869</wp:posOffset>
            </wp:positionH>
            <wp:positionV relativeFrom="margin">
              <wp:posOffset>2058889</wp:posOffset>
            </wp:positionV>
            <wp:extent cx="4540425" cy="2670546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54" r="72899" b="53639"/>
                    <a:stretch/>
                  </pic:blipFill>
                  <pic:spPr bwMode="auto">
                    <a:xfrm>
                      <a:off x="0" y="0"/>
                      <a:ext cx="4540425" cy="2670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ED2C1F">
        <w:t>void</w:t>
      </w:r>
      <w:proofErr w:type="spellEnd"/>
      <w:r w:rsidR="00ED2C1F">
        <w:t xml:space="preserve"> </w:t>
      </w:r>
      <w:proofErr w:type="spellStart"/>
      <w:r w:rsidR="00ED2C1F">
        <w:t>mousePressed</w:t>
      </w:r>
      <w:proofErr w:type="spellEnd"/>
      <w:r w:rsidR="00ED2C1F">
        <w:t xml:space="preserve"> ()</w:t>
      </w:r>
    </w:p>
    <w:p w:rsidR="00C7675F" w:rsidRDefault="00C7675F" w:rsidP="00ED2C1F"/>
    <w:p w:rsidR="00C7675F" w:rsidRDefault="00C7675F" w:rsidP="00ED2C1F"/>
    <w:p w:rsidR="00ED2C1F" w:rsidRDefault="00ED2C1F" w:rsidP="00ED2C1F"/>
    <w:p w:rsidR="006823D0" w:rsidRDefault="006823D0" w:rsidP="00A44BEA"/>
    <w:p w:rsidR="00C7675F" w:rsidRDefault="00C7675F" w:rsidP="00A44BEA"/>
    <w:p w:rsidR="00C7675F" w:rsidRDefault="00C7675F" w:rsidP="00A44BEA"/>
    <w:p w:rsidR="00C7675F" w:rsidRDefault="00C7675F" w:rsidP="00A44BEA"/>
    <w:p w:rsidR="00C7675F" w:rsidRDefault="00C7675F" w:rsidP="00A44BEA"/>
    <w:p w:rsidR="00C7675F" w:rsidRDefault="00C7675F" w:rsidP="00A44BEA"/>
    <w:p w:rsidR="00C7675F" w:rsidRDefault="00C7675F" w:rsidP="00A44BEA"/>
    <w:p w:rsidR="00C7675F" w:rsidRDefault="00C7675F" w:rsidP="00C7675F">
      <w:r>
        <w:t xml:space="preserve">En estas funciones como </w:t>
      </w:r>
    </w:p>
    <w:p w:rsidR="00C7675F" w:rsidRDefault="00C7675F" w:rsidP="00C7675F">
      <w:proofErr w:type="spellStart"/>
      <w:r>
        <w:t>pushMatrix</w:t>
      </w:r>
      <w:proofErr w:type="spellEnd"/>
      <w:r>
        <w:t xml:space="preserve"> // Establecer posición como el nuevo 0,0</w:t>
      </w:r>
    </w:p>
    <w:p w:rsidR="00C7675F" w:rsidRDefault="00C7675F" w:rsidP="00C7675F">
      <w:proofErr w:type="spellStart"/>
      <w:r>
        <w:t>translate</w:t>
      </w:r>
      <w:proofErr w:type="spellEnd"/>
      <w:r>
        <w:t xml:space="preserve">    // Gira la pantalla "ángulo" que el jugador decida</w:t>
      </w:r>
    </w:p>
    <w:p w:rsidR="00C7675F" w:rsidRPr="00C7675F" w:rsidRDefault="00C7675F" w:rsidP="00C7675F">
      <w:pPr>
        <w:rPr>
          <w:lang w:val="es-MX"/>
        </w:rPr>
      </w:pPr>
      <w:r>
        <w:t xml:space="preserve">    </w:t>
      </w:r>
    </w:p>
    <w:p w:rsidR="00C7675F" w:rsidRDefault="00C7675F" w:rsidP="00C7675F">
      <w:pPr>
        <w:rPr>
          <w:lang w:val="es-MX"/>
        </w:rPr>
      </w:pPr>
    </w:p>
    <w:p w:rsidR="002E28A2" w:rsidRDefault="002E28A2" w:rsidP="00C7675F">
      <w:pPr>
        <w:rPr>
          <w:lang w:val="es-MX"/>
        </w:rPr>
      </w:pPr>
    </w:p>
    <w:p w:rsidR="002E28A2" w:rsidRDefault="002E28A2" w:rsidP="00C7675F">
      <w:pPr>
        <w:rPr>
          <w:lang w:val="es-MX"/>
        </w:rPr>
      </w:pPr>
    </w:p>
    <w:p w:rsidR="002E28A2" w:rsidRDefault="002E28A2" w:rsidP="00C7675F">
      <w:pPr>
        <w:rPr>
          <w:lang w:val="es-MX"/>
        </w:rPr>
      </w:pPr>
    </w:p>
    <w:p w:rsidR="002E28A2" w:rsidRDefault="002E28A2" w:rsidP="00C7675F">
      <w:pPr>
        <w:rPr>
          <w:lang w:val="es-MX"/>
        </w:rPr>
      </w:pPr>
    </w:p>
    <w:p w:rsidR="002E28A2" w:rsidRDefault="002E28A2" w:rsidP="00C7675F">
      <w:pPr>
        <w:rPr>
          <w:lang w:val="es-MX"/>
        </w:rPr>
      </w:pPr>
    </w:p>
    <w:p w:rsidR="002E28A2" w:rsidRDefault="002E28A2" w:rsidP="00C7675F">
      <w:pPr>
        <w:rPr>
          <w:lang w:val="es-MX"/>
        </w:rPr>
      </w:pPr>
    </w:p>
    <w:p w:rsidR="002E28A2" w:rsidRDefault="00EF40A1" w:rsidP="00C7675F">
      <w:pPr>
        <w:rPr>
          <w:lang w:val="es-MX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079165" cy="2079165"/>
            <wp:effectExtent l="0" t="0" r="0" b="0"/>
            <wp:docPr id="31" name="Imagen 31" descr="Resultado de imagen para processing que 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rocessing que e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690" cy="208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8A2" w:rsidRDefault="002E28A2" w:rsidP="002E28A2">
      <w:pPr>
        <w:pStyle w:val="Subttulo"/>
        <w:rPr>
          <w:lang w:val="es-MX"/>
        </w:rPr>
      </w:pPr>
      <w:r>
        <w:rPr>
          <w:lang w:val="es-MX"/>
        </w:rPr>
        <w:t>CONCLUCION</w:t>
      </w:r>
      <w:r w:rsidR="00AB1CF6">
        <w:rPr>
          <w:lang w:val="es-MX"/>
        </w:rPr>
        <w:t>es</w:t>
      </w:r>
    </w:p>
    <w:p w:rsidR="00EE2B13" w:rsidRDefault="00EE2B13" w:rsidP="002E28A2">
      <w:pPr>
        <w:rPr>
          <w:lang w:val="es-MX"/>
        </w:rPr>
      </w:pPr>
      <w:r>
        <w:rPr>
          <w:lang w:val="es-MX"/>
        </w:rPr>
        <w:t>En mi punto de vista trabajar en esta</w:t>
      </w:r>
      <w:r w:rsidRPr="00EE2B13">
        <w:rPr>
          <w:lang w:val="es-MX"/>
        </w:rPr>
        <w:t xml:space="preserve"> plataforma </w:t>
      </w:r>
      <w:r w:rsidR="00EF40A1">
        <w:rPr>
          <w:lang w:val="es-MX"/>
        </w:rPr>
        <w:t xml:space="preserve"> de </w:t>
      </w:r>
      <w:proofErr w:type="spellStart"/>
      <w:r w:rsidR="00EF40A1">
        <w:rPr>
          <w:lang w:val="es-MX"/>
        </w:rPr>
        <w:t>process</w:t>
      </w:r>
      <w:r>
        <w:rPr>
          <w:lang w:val="es-MX"/>
        </w:rPr>
        <w:t>ing</w:t>
      </w:r>
      <w:proofErr w:type="spellEnd"/>
      <w:r>
        <w:rPr>
          <w:lang w:val="es-MX"/>
        </w:rPr>
        <w:t xml:space="preserve"> </w:t>
      </w:r>
      <w:r w:rsidR="00EB76E4">
        <w:rPr>
          <w:lang w:val="es-MX"/>
        </w:rPr>
        <w:t xml:space="preserve">me agrado mucho porque va mucho de la mano con el </w:t>
      </w:r>
      <w:r w:rsidRPr="00EE2B13">
        <w:rPr>
          <w:lang w:val="es-MX"/>
        </w:rPr>
        <w:t>entorno de desarrol</w:t>
      </w:r>
      <w:r w:rsidR="00EB76E4">
        <w:rPr>
          <w:lang w:val="es-MX"/>
        </w:rPr>
        <w:t>lo y</w:t>
      </w:r>
      <w:r>
        <w:rPr>
          <w:lang w:val="es-MX"/>
        </w:rPr>
        <w:t xml:space="preserve"> lenguaje de programación</w:t>
      </w:r>
      <w:r w:rsidR="00EB76E4">
        <w:rPr>
          <w:lang w:val="es-MX"/>
        </w:rPr>
        <w:t xml:space="preserve"> en JAVA ya que</w:t>
      </w:r>
      <w:r>
        <w:rPr>
          <w:lang w:val="es-MX"/>
        </w:rPr>
        <w:t xml:space="preserve"> e</w:t>
      </w:r>
      <w:r w:rsidRPr="00EE2B13">
        <w:rPr>
          <w:lang w:val="es-MX"/>
        </w:rPr>
        <w:t xml:space="preserve">s muy fácil de aprender y solo necesitamos </w:t>
      </w:r>
      <w:r w:rsidR="00EB76E4">
        <w:rPr>
          <w:lang w:val="es-MX"/>
        </w:rPr>
        <w:t>imaginación para dibujar algún objeto .</w:t>
      </w:r>
    </w:p>
    <w:p w:rsidR="0019248E" w:rsidRDefault="00EF40A1" w:rsidP="002E28A2">
      <w:pPr>
        <w:rPr>
          <w:lang w:val="es-MX"/>
        </w:rPr>
      </w:pPr>
      <w:r>
        <w:rPr>
          <w:lang w:val="es-MX"/>
        </w:rPr>
        <w:t xml:space="preserve">Una ventaja que teníamos era  </w:t>
      </w:r>
      <w:r w:rsidR="0019248E" w:rsidRPr="0019248E">
        <w:rPr>
          <w:lang w:val="es-MX"/>
        </w:rPr>
        <w:t>crear clases de una forma muy senci</w:t>
      </w:r>
      <w:r>
        <w:rPr>
          <w:lang w:val="es-MX"/>
        </w:rPr>
        <w:t>lla.</w:t>
      </w:r>
    </w:p>
    <w:p w:rsidR="00EF40A1" w:rsidRPr="00EF40A1" w:rsidRDefault="00EF40A1" w:rsidP="00EF40A1">
      <w:pPr>
        <w:jc w:val="right"/>
        <w:rPr>
          <w:b/>
          <w:lang w:val="es-MX"/>
        </w:rPr>
      </w:pPr>
      <w:r w:rsidRPr="00AB1CF6">
        <w:rPr>
          <w:b/>
          <w:lang w:val="es-MX"/>
        </w:rPr>
        <w:t xml:space="preserve">Lourdes </w:t>
      </w:r>
      <w:proofErr w:type="spellStart"/>
      <w:r w:rsidRPr="00AB1CF6">
        <w:rPr>
          <w:b/>
          <w:lang w:val="es-MX"/>
        </w:rPr>
        <w:t>Rodriguez</w:t>
      </w:r>
      <w:proofErr w:type="spellEnd"/>
      <w:r w:rsidRPr="00AB1CF6">
        <w:rPr>
          <w:b/>
          <w:lang w:val="es-MX"/>
        </w:rPr>
        <w:t xml:space="preserve"> Villegas</w:t>
      </w:r>
    </w:p>
    <w:sectPr w:rsidR="00EF40A1" w:rsidRPr="00EF40A1" w:rsidSect="004C4497">
      <w:footerReference w:type="default" r:id="rId1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E6F" w:rsidRDefault="009B1E6F" w:rsidP="00C6554A">
      <w:pPr>
        <w:spacing w:before="0" w:after="0" w:line="240" w:lineRule="auto"/>
      </w:pPr>
      <w:r>
        <w:separator/>
      </w:r>
    </w:p>
  </w:endnote>
  <w:endnote w:type="continuationSeparator" w:id="0">
    <w:p w:rsidR="009B1E6F" w:rsidRDefault="009B1E6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AB1CF6">
      <w:rPr>
        <w:noProof/>
        <w:lang w:bidi="es-ES"/>
      </w:rPr>
      <w:t>4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E6F" w:rsidRDefault="009B1E6F" w:rsidP="00C6554A">
      <w:pPr>
        <w:spacing w:before="0" w:after="0" w:line="240" w:lineRule="auto"/>
      </w:pPr>
      <w:r>
        <w:separator/>
      </w:r>
    </w:p>
  </w:footnote>
  <w:footnote w:type="continuationSeparator" w:id="0">
    <w:p w:rsidR="009B1E6F" w:rsidRDefault="009B1E6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5A8"/>
    <w:rsid w:val="00013198"/>
    <w:rsid w:val="00107BE0"/>
    <w:rsid w:val="0019248E"/>
    <w:rsid w:val="002554CD"/>
    <w:rsid w:val="00293B83"/>
    <w:rsid w:val="002B4294"/>
    <w:rsid w:val="002D69E4"/>
    <w:rsid w:val="002E28A2"/>
    <w:rsid w:val="003035A8"/>
    <w:rsid w:val="00333D0D"/>
    <w:rsid w:val="003A6B43"/>
    <w:rsid w:val="00473D5B"/>
    <w:rsid w:val="004820A3"/>
    <w:rsid w:val="004853A1"/>
    <w:rsid w:val="004C049F"/>
    <w:rsid w:val="004C4497"/>
    <w:rsid w:val="005000E2"/>
    <w:rsid w:val="006365FD"/>
    <w:rsid w:val="0064422D"/>
    <w:rsid w:val="00646766"/>
    <w:rsid w:val="006823D0"/>
    <w:rsid w:val="006A3CE7"/>
    <w:rsid w:val="00704619"/>
    <w:rsid w:val="00896D83"/>
    <w:rsid w:val="00913580"/>
    <w:rsid w:val="00914741"/>
    <w:rsid w:val="00983955"/>
    <w:rsid w:val="009B1E6F"/>
    <w:rsid w:val="00A44BEA"/>
    <w:rsid w:val="00A978C4"/>
    <w:rsid w:val="00AB1CF6"/>
    <w:rsid w:val="00AD14DD"/>
    <w:rsid w:val="00B05659"/>
    <w:rsid w:val="00B36D49"/>
    <w:rsid w:val="00B92E8E"/>
    <w:rsid w:val="00C159F0"/>
    <w:rsid w:val="00C56723"/>
    <w:rsid w:val="00C6554A"/>
    <w:rsid w:val="00C7675F"/>
    <w:rsid w:val="00CA6179"/>
    <w:rsid w:val="00CD0DA6"/>
    <w:rsid w:val="00CD4669"/>
    <w:rsid w:val="00E71525"/>
    <w:rsid w:val="00E71C7D"/>
    <w:rsid w:val="00EB76E4"/>
    <w:rsid w:val="00ED2C1F"/>
    <w:rsid w:val="00ED7C44"/>
    <w:rsid w:val="00EE2B13"/>
    <w:rsid w:val="00EF40A1"/>
    <w:rsid w:val="00F9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50DFA196-A9FE-452B-A53A-64E6725E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Plantillas\Informe%20de%20estudiante%20con%20foto%20de%20portad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 de portada</Template>
  <TotalTime>112</TotalTime>
  <Pages>6</Pages>
  <Words>412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Victor Manuel Echeverria Morales</cp:lastModifiedBy>
  <cp:revision>33</cp:revision>
  <dcterms:created xsi:type="dcterms:W3CDTF">2018-05-29T04:39:00Z</dcterms:created>
  <dcterms:modified xsi:type="dcterms:W3CDTF">2018-05-30T01:30:00Z</dcterms:modified>
</cp:coreProperties>
</file>